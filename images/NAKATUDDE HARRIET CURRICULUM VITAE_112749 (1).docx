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985D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double"/>
        </w:rPr>
        <w:t>CURRICULUM VITAE</w:t>
      </w:r>
    </w:p>
    <w:p w14:paraId="3B50292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01EFAC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PERSONAL BACKGROUND</w:t>
      </w:r>
    </w:p>
    <w:p w14:paraId="5BEF9232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3434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NAKATUDDE HARRIET</w:t>
      </w:r>
    </w:p>
    <w:p w14:paraId="74ECD4C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21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YEARS</w:t>
      </w:r>
    </w:p>
    <w:p w14:paraId="042338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FEMALE</w:t>
      </w:r>
    </w:p>
    <w:p w14:paraId="10EB96F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01/06/2003</w:t>
      </w:r>
    </w:p>
    <w:p w14:paraId="474FA0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UGANDAN</w:t>
      </w:r>
    </w:p>
    <w:p w14:paraId="1059233C">
      <w:pPr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KAMOKYA </w:t>
      </w:r>
    </w:p>
    <w:p w14:paraId="6A033827">
      <w:pPr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CONTACTS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+256-7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90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439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395</w:t>
      </w:r>
    </w:p>
    <w:p w14:paraId="6493837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nakatuddeharriet936@gmail.com</w:t>
      </w:r>
    </w:p>
    <w:p w14:paraId="36F34D1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25E0D5">
      <w:pPr>
        <w:keepNext/>
        <w:suppressAutoHyphens/>
        <w:spacing w:after="0" w:line="240" w:lineRule="auto"/>
        <w:jc w:val="both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  <w:u w:val="double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double"/>
          <w:lang w:eastAsia="ar-SA"/>
        </w:rPr>
        <w:t>PERSONAL PROFILE</w:t>
      </w:r>
    </w:p>
    <w:p w14:paraId="10256638">
      <w:pPr>
        <w:keepNext/>
        <w:suppressAutoHyphens/>
        <w:spacing w:after="0" w:line="240" w:lineRule="auto"/>
        <w:jc w:val="both"/>
        <w:outlineLvl w:val="0"/>
        <w:rPr>
          <w:rFonts w:ascii="Times New Roman" w:hAnsi="Times New Roman" w:eastAsia="Times New Roman" w:cs="Times New Roman"/>
          <w:b/>
          <w:bCs/>
          <w:sz w:val="28"/>
          <w:szCs w:val="28"/>
          <w:u w:val="double"/>
          <w:lang w:eastAsia="ar-SA"/>
        </w:rPr>
      </w:pPr>
    </w:p>
    <w:p w14:paraId="6B0839C8">
      <w:pPr>
        <w:keepNext/>
        <w:suppressAutoHyphens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I am self-motivated, reliable, responsible and hard-working person. I am a mature team worker and adaptable to all challenging situations. </w:t>
      </w:r>
    </w:p>
    <w:p w14:paraId="7270236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432091D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1AC6C5A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EDUCATIONAL BACKGROUND</w:t>
      </w:r>
    </w:p>
    <w:p w14:paraId="03B0938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tbl>
      <w:tblPr>
        <w:tblStyle w:val="3"/>
        <w:tblW w:w="9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0"/>
        <w:gridCol w:w="3342"/>
        <w:gridCol w:w="4392"/>
      </w:tblGrid>
      <w:tr w14:paraId="2C423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4" w:hRule="atLeast"/>
        </w:trPr>
        <w:tc>
          <w:tcPr>
            <w:tcW w:w="1980" w:type="dxa"/>
            <w:shd w:val="clear" w:color="auto" w:fill="auto"/>
          </w:tcPr>
          <w:p w14:paraId="7D392798">
            <w:pPr>
              <w:spacing w:after="0" w:line="276" w:lineRule="auto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3342" w:type="dxa"/>
            <w:shd w:val="clear" w:color="auto" w:fill="auto"/>
          </w:tcPr>
          <w:p w14:paraId="24274A26">
            <w:pPr>
              <w:spacing w:after="0" w:line="276" w:lineRule="auto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INSTITUTION </w:t>
            </w:r>
          </w:p>
        </w:tc>
        <w:tc>
          <w:tcPr>
            <w:tcW w:w="4392" w:type="dxa"/>
            <w:shd w:val="clear" w:color="auto" w:fill="auto"/>
          </w:tcPr>
          <w:p w14:paraId="77AB6B71">
            <w:pPr>
              <w:spacing w:after="0" w:line="276" w:lineRule="auto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AWARD </w:t>
            </w:r>
          </w:p>
        </w:tc>
      </w:tr>
      <w:tr w14:paraId="2152E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4" w:hRule="atLeast"/>
        </w:trPr>
        <w:tc>
          <w:tcPr>
            <w:tcW w:w="1980" w:type="dxa"/>
            <w:shd w:val="clear" w:color="auto" w:fill="auto"/>
          </w:tcPr>
          <w:p w14:paraId="3B1FF2EE">
            <w:pPr>
              <w:spacing w:after="0" w:line="276" w:lineRule="auto"/>
              <w:ind w:firstLine="420" w:firstLineChars="15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2024-2025</w:t>
            </w:r>
          </w:p>
        </w:tc>
        <w:tc>
          <w:tcPr>
            <w:tcW w:w="3342" w:type="dxa"/>
            <w:shd w:val="clear" w:color="auto" w:fill="auto"/>
          </w:tcPr>
          <w:p w14:paraId="02A536B3">
            <w:pPr>
              <w:spacing w:after="0" w:line="276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WITI</w:t>
            </w:r>
          </w:p>
        </w:tc>
        <w:tc>
          <w:tcPr>
            <w:tcW w:w="4392" w:type="dxa"/>
            <w:shd w:val="clear" w:color="auto" w:fill="auto"/>
          </w:tcPr>
          <w:p w14:paraId="5FB6281B">
            <w:pPr>
              <w:spacing w:after="0" w:line="276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Diploma in computer Science</w:t>
            </w:r>
          </w:p>
        </w:tc>
      </w:tr>
      <w:tr w14:paraId="6797F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8" w:hRule="atLeast"/>
        </w:trPr>
        <w:tc>
          <w:tcPr>
            <w:tcW w:w="1980" w:type="dxa"/>
            <w:shd w:val="clear" w:color="auto" w:fill="auto"/>
          </w:tcPr>
          <w:p w14:paraId="7191662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2022-2023</w:t>
            </w:r>
          </w:p>
        </w:tc>
        <w:tc>
          <w:tcPr>
            <w:tcW w:w="3342" w:type="dxa"/>
            <w:shd w:val="clear" w:color="auto" w:fill="auto"/>
          </w:tcPr>
          <w:p w14:paraId="3A188F1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Majorine college Mulawa</w:t>
            </w:r>
          </w:p>
        </w:tc>
        <w:tc>
          <w:tcPr>
            <w:tcW w:w="4392" w:type="dxa"/>
            <w:shd w:val="clear" w:color="auto" w:fill="auto"/>
          </w:tcPr>
          <w:p w14:paraId="4ECACFD8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Uganda advanced certificate of education</w:t>
            </w:r>
          </w:p>
        </w:tc>
      </w:tr>
      <w:tr w14:paraId="04F6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8" w:hRule="atLeast"/>
        </w:trPr>
        <w:tc>
          <w:tcPr>
            <w:tcW w:w="1980" w:type="dxa"/>
            <w:shd w:val="clear" w:color="auto" w:fill="auto"/>
          </w:tcPr>
          <w:p w14:paraId="3ECF092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2017-2020</w:t>
            </w:r>
          </w:p>
        </w:tc>
        <w:tc>
          <w:tcPr>
            <w:tcW w:w="3342" w:type="dxa"/>
            <w:shd w:val="clear" w:color="auto" w:fill="auto"/>
          </w:tcPr>
          <w:p w14:paraId="4C03DDE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Kira secondary school</w:t>
            </w:r>
          </w:p>
        </w:tc>
        <w:tc>
          <w:tcPr>
            <w:tcW w:w="4392" w:type="dxa"/>
            <w:shd w:val="clear" w:color="auto" w:fill="auto"/>
          </w:tcPr>
          <w:p w14:paraId="020E539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Uganda certificate of education</w:t>
            </w:r>
          </w:p>
        </w:tc>
      </w:tr>
      <w:tr w14:paraId="3F73F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8" w:hRule="atLeast"/>
        </w:trPr>
        <w:tc>
          <w:tcPr>
            <w:tcW w:w="1980" w:type="dxa"/>
            <w:shd w:val="clear" w:color="auto" w:fill="auto"/>
          </w:tcPr>
          <w:p w14:paraId="4D001A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2010-2016</w:t>
            </w:r>
          </w:p>
        </w:tc>
        <w:tc>
          <w:tcPr>
            <w:tcW w:w="3342" w:type="dxa"/>
            <w:shd w:val="clear" w:color="auto" w:fill="auto"/>
          </w:tcPr>
          <w:p w14:paraId="6DBB87C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Kireka c/u primary school</w:t>
            </w:r>
          </w:p>
        </w:tc>
        <w:tc>
          <w:tcPr>
            <w:tcW w:w="4392" w:type="dxa"/>
            <w:shd w:val="clear" w:color="auto" w:fill="auto"/>
          </w:tcPr>
          <w:p w14:paraId="3860330B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leaving examination</w:t>
            </w:r>
          </w:p>
        </w:tc>
      </w:tr>
    </w:tbl>
    <w:p w14:paraId="056951F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69BB9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OTHER TRAINING </w:t>
      </w:r>
    </w:p>
    <w:p w14:paraId="595BB093"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Tools Word, Excel, Power Point and Internet.</w:t>
      </w:r>
    </w:p>
    <w:p w14:paraId="28D00264">
      <w:pPr>
        <w:numPr>
          <w:ilvl w:val="0"/>
          <w:numId w:val="0"/>
        </w:numPr>
        <w:suppressAutoHyphens/>
        <w:spacing w:after="0" w:line="36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Effective Customer Care Skills Training.</w:t>
      </w:r>
    </w:p>
    <w:p w14:paraId="0AF0F9F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WORKING EXPERIENCE</w:t>
      </w:r>
    </w:p>
    <w:p w14:paraId="33C38AEB">
      <w:pPr>
        <w:spacing w:after="0" w:line="276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02E169C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Organisation: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Savi media Namugongo</w:t>
      </w:r>
    </w:p>
    <w:p w14:paraId="030623DE">
      <w:pPr>
        <w:spacing w:after="0" w:line="276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Position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Secretary</w:t>
      </w:r>
    </w:p>
    <w:p w14:paraId="137B4F16">
      <w:pPr>
        <w:spacing w:after="0" w:line="276" w:lineRule="auto"/>
        <w:ind w:left="709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Period: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2024-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2025</w:t>
      </w:r>
    </w:p>
    <w:p w14:paraId="585576BA">
      <w:p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</w:p>
    <w:p w14:paraId="57D9BACE">
      <w:p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>Roles and responsibilities include:</w:t>
      </w:r>
    </w:p>
    <w:p w14:paraId="50564E0D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Developing rules and regulations for the smooth running of business operations</w:t>
      </w:r>
    </w:p>
    <w:p w14:paraId="1D4D5B6C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Ensures optimum utilization of business assets and resources.</w:t>
      </w:r>
    </w:p>
    <w:p w14:paraId="7BBB18E4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Maintaining updated record of the business assets and liabilities.</w:t>
      </w:r>
    </w:p>
    <w:p w14:paraId="45046976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Developing and implementing management and control systems at Business level.</w:t>
      </w:r>
    </w:p>
    <w:p w14:paraId="659EB559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Ensuring that internal security controls are strictly followed.</w:t>
      </w:r>
    </w:p>
    <w:p w14:paraId="26B3A026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Making all management reports required by business</w:t>
      </w:r>
    </w:p>
    <w:p w14:paraId="782CEB42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Ensuring that savings accounts are opened and maintained in an orderly manner.</w:t>
      </w:r>
    </w:p>
    <w:p w14:paraId="107B7CEB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Ensuring the safety of staff, customers and all assets and equipment within the business</w:t>
      </w:r>
    </w:p>
    <w:p w14:paraId="54409BA3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Developing management plans which include training schedule, marketing plans for the branch.</w:t>
      </w:r>
    </w:p>
    <w:p w14:paraId="2FDB5C2C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 xml:space="preserve">In charge of marketing activities of the business. </w:t>
      </w:r>
    </w:p>
    <w:p w14:paraId="47327FD5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Manage budget and allocate funds appropriately.</w:t>
      </w:r>
    </w:p>
    <w:p w14:paraId="19D6853B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Work closely with sales teams in the business to supervise, train and advise.</w:t>
      </w:r>
    </w:p>
    <w:p w14:paraId="554F43FA">
      <w:pPr>
        <w:numPr>
          <w:ilvl w:val="0"/>
          <w:numId w:val="0"/>
        </w:num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Address customer service issues as raised by members.</w:t>
      </w:r>
    </w:p>
    <w:p w14:paraId="4A5F8F62">
      <w:pPr>
        <w:shd w:val="clear" w:color="auto" w:fill="FFFFFF"/>
        <w:spacing w:after="0" w:line="459" w:lineRule="atLeast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</w:p>
    <w:p w14:paraId="1F01316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71CD1">
      <w:pPr>
        <w:numPr>
          <w:ilvl w:val="0"/>
          <w:numId w:val="0"/>
        </w:numPr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 xml:space="preserve">Organization: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The address food court and bar Kira</w:t>
      </w:r>
    </w:p>
    <w:p w14:paraId="453483E9">
      <w:pPr>
        <w:suppressAutoHyphens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 xml:space="preserve">Position: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waitress</w:t>
      </w:r>
    </w:p>
    <w:p w14:paraId="57823DF8">
      <w:pPr>
        <w:spacing w:after="0" w:line="276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>Period: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2023-2024</w:t>
      </w:r>
    </w:p>
    <w:p w14:paraId="701DBB08">
      <w:p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</w:p>
    <w:p w14:paraId="67789894">
      <w:p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ar-SA"/>
        </w:rPr>
        <w:t>Roles and responsibilities include:</w:t>
      </w:r>
    </w:p>
    <w:p w14:paraId="090D2D4C">
      <w:pPr>
        <w:numPr>
          <w:ilvl w:val="0"/>
          <w:numId w:val="0"/>
        </w:num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ar-SA"/>
        </w:rPr>
        <w:t>Responding to customers’ demands</w:t>
      </w:r>
    </w:p>
    <w:p w14:paraId="23AE734E">
      <w:pPr>
        <w:numPr>
          <w:ilvl w:val="0"/>
          <w:numId w:val="0"/>
        </w:num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ar-SA"/>
        </w:rPr>
        <w:t>Maintaining cleanliness of business area</w:t>
      </w:r>
    </w:p>
    <w:p w14:paraId="22560545">
      <w:pPr>
        <w:numPr>
          <w:ilvl w:val="0"/>
          <w:numId w:val="0"/>
        </w:num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Ensuring smooth running of business operations</w:t>
      </w:r>
    </w:p>
    <w:p w14:paraId="42E1B86E">
      <w:pPr>
        <w:numPr>
          <w:ilvl w:val="0"/>
          <w:numId w:val="0"/>
        </w:num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In charge of marketing activities of the business</w:t>
      </w:r>
    </w:p>
    <w:p w14:paraId="54739F80">
      <w:pPr>
        <w:numPr>
          <w:ilvl w:val="0"/>
          <w:numId w:val="0"/>
        </w:numPr>
        <w:shd w:val="clear" w:color="auto" w:fill="FFFFFF"/>
        <w:spacing w:after="0" w:line="459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Ensuring the safety of staff, customers and all assets and equipment within the business</w:t>
      </w:r>
    </w:p>
    <w:p w14:paraId="376F7367">
      <w:pPr>
        <w:numPr>
          <w:ilvl w:val="0"/>
          <w:numId w:val="0"/>
        </w:numPr>
        <w:shd w:val="clear" w:color="auto" w:fill="FFFFFF"/>
        <w:spacing w:after="0" w:line="459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Ensures optimum utilization of business assets and resources.</w:t>
      </w:r>
    </w:p>
    <w:p w14:paraId="41E3E051">
      <w:pPr>
        <w:numPr>
          <w:ilvl w:val="0"/>
          <w:numId w:val="0"/>
        </w:numPr>
        <w:shd w:val="clear" w:color="auto" w:fill="FFFFFF"/>
        <w:spacing w:after="0" w:line="459" w:lineRule="atLeast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Maintaining updated record of the business assets and liabilities.</w:t>
      </w:r>
    </w:p>
    <w:p w14:paraId="042D488F">
      <w:pPr>
        <w:shd w:val="clear" w:color="auto" w:fill="FFFFFF"/>
        <w:spacing w:after="0" w:line="459" w:lineRule="atLeast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</w:p>
    <w:p w14:paraId="21AB0F6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EMPLOYMENT OBJECTIVE</w:t>
      </w:r>
    </w:p>
    <w:p w14:paraId="56A23B7C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deliver my potential and maintain the production of the company and increasing its sales and profits</w:t>
      </w:r>
    </w:p>
    <w:p w14:paraId="36301D9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283C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LANGUAGE SPOKEN</w:t>
      </w:r>
    </w:p>
    <w:p w14:paraId="0C323181">
      <w:pPr>
        <w:spacing w:after="0" w:line="276" w:lineRule="auto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single"/>
        </w:rPr>
      </w:pPr>
    </w:p>
    <w:tbl>
      <w:tblPr>
        <w:tblStyle w:val="3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56"/>
        <w:gridCol w:w="2416"/>
        <w:gridCol w:w="2388"/>
        <w:gridCol w:w="2233"/>
      </w:tblGrid>
      <w:tr w14:paraId="644FB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456" w:type="dxa"/>
            <w:shd w:val="clear" w:color="auto" w:fill="auto"/>
          </w:tcPr>
          <w:p w14:paraId="110B73E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</w:t>
            </w:r>
          </w:p>
        </w:tc>
        <w:tc>
          <w:tcPr>
            <w:tcW w:w="2416" w:type="dxa"/>
            <w:shd w:val="clear" w:color="auto" w:fill="auto"/>
          </w:tcPr>
          <w:p w14:paraId="15D7DA61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SPEAKING </w:t>
            </w:r>
          </w:p>
        </w:tc>
        <w:tc>
          <w:tcPr>
            <w:tcW w:w="2388" w:type="dxa"/>
            <w:shd w:val="clear" w:color="auto" w:fill="auto"/>
          </w:tcPr>
          <w:p w14:paraId="55F7C33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READING</w:t>
            </w:r>
          </w:p>
        </w:tc>
        <w:tc>
          <w:tcPr>
            <w:tcW w:w="2233" w:type="dxa"/>
            <w:shd w:val="clear" w:color="auto" w:fill="auto"/>
          </w:tcPr>
          <w:p w14:paraId="1F569C4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WRITING</w:t>
            </w:r>
          </w:p>
        </w:tc>
      </w:tr>
      <w:tr w14:paraId="217D3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456" w:type="dxa"/>
            <w:shd w:val="clear" w:color="auto" w:fill="auto"/>
          </w:tcPr>
          <w:p w14:paraId="6AC56EAB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ENGLISH</w:t>
            </w:r>
          </w:p>
        </w:tc>
        <w:tc>
          <w:tcPr>
            <w:tcW w:w="2416" w:type="dxa"/>
            <w:shd w:val="clear" w:color="auto" w:fill="auto"/>
          </w:tcPr>
          <w:p w14:paraId="4F77C28A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good</w:t>
            </w:r>
          </w:p>
        </w:tc>
        <w:tc>
          <w:tcPr>
            <w:tcW w:w="2388" w:type="dxa"/>
            <w:shd w:val="clear" w:color="auto" w:fill="auto"/>
          </w:tcPr>
          <w:p w14:paraId="0A6D459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good</w:t>
            </w:r>
          </w:p>
        </w:tc>
        <w:tc>
          <w:tcPr>
            <w:tcW w:w="2233" w:type="dxa"/>
            <w:shd w:val="clear" w:color="auto" w:fill="auto"/>
          </w:tcPr>
          <w:p w14:paraId="478D8EDB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good</w:t>
            </w:r>
          </w:p>
        </w:tc>
      </w:tr>
      <w:tr w14:paraId="35DAB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456" w:type="dxa"/>
            <w:shd w:val="clear" w:color="auto" w:fill="auto"/>
          </w:tcPr>
          <w:p w14:paraId="7604A053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LUGANDA</w:t>
            </w:r>
          </w:p>
        </w:tc>
        <w:tc>
          <w:tcPr>
            <w:tcW w:w="2416" w:type="dxa"/>
            <w:shd w:val="clear" w:color="auto" w:fill="auto"/>
          </w:tcPr>
          <w:p w14:paraId="47864DD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good</w:t>
            </w:r>
          </w:p>
        </w:tc>
        <w:tc>
          <w:tcPr>
            <w:tcW w:w="2388" w:type="dxa"/>
            <w:shd w:val="clear" w:color="auto" w:fill="auto"/>
          </w:tcPr>
          <w:p w14:paraId="19C8A8AA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233" w:type="dxa"/>
            <w:shd w:val="clear" w:color="auto" w:fill="auto"/>
          </w:tcPr>
          <w:p w14:paraId="5641810E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Fair</w:t>
            </w:r>
          </w:p>
        </w:tc>
      </w:tr>
      <w:tr w14:paraId="3C3EC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456" w:type="dxa"/>
            <w:shd w:val="clear" w:color="auto" w:fill="auto"/>
          </w:tcPr>
          <w:p w14:paraId="3837C04D">
            <w:pPr>
              <w:spacing w:after="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LUNYAKITARA</w:t>
            </w:r>
          </w:p>
        </w:tc>
        <w:tc>
          <w:tcPr>
            <w:tcW w:w="2416" w:type="dxa"/>
            <w:shd w:val="clear" w:color="auto" w:fill="auto"/>
          </w:tcPr>
          <w:p w14:paraId="63D84FE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388" w:type="dxa"/>
            <w:shd w:val="clear" w:color="auto" w:fill="auto"/>
          </w:tcPr>
          <w:p w14:paraId="06609C0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Fair</w:t>
            </w:r>
          </w:p>
        </w:tc>
        <w:tc>
          <w:tcPr>
            <w:tcW w:w="2233" w:type="dxa"/>
            <w:shd w:val="clear" w:color="auto" w:fill="auto"/>
          </w:tcPr>
          <w:p w14:paraId="7437D32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Fair</w:t>
            </w:r>
          </w:p>
        </w:tc>
      </w:tr>
    </w:tbl>
    <w:p w14:paraId="02E71B8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7F59912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OTHER SKILLS</w:t>
      </w:r>
    </w:p>
    <w:p w14:paraId="5D1AF87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73618DEC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I have computer skills and good in the following programs: </w:t>
      </w:r>
    </w:p>
    <w:p w14:paraId="244A05A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Microsoft office word and excel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, python, Javascript, HTML, CSS,</w:t>
      </w:r>
    </w:p>
    <w:p w14:paraId="1C8818BA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Leadership skills</w:t>
      </w:r>
      <w:bookmarkStart w:id="0" w:name="_GoBack"/>
      <w:bookmarkEnd w:id="0"/>
    </w:p>
    <w:p w14:paraId="68F41025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Management skills</w:t>
      </w:r>
    </w:p>
    <w:p w14:paraId="1041F1E8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Customer service</w:t>
      </w:r>
    </w:p>
    <w:p w14:paraId="561428A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A6E29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HOBBIES</w:t>
      </w:r>
    </w:p>
    <w:p w14:paraId="75E8912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3AC48903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Watching movies</w:t>
      </w:r>
    </w:p>
    <w:p w14:paraId="7FD2600B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Traveling</w:t>
      </w:r>
    </w:p>
    <w:p w14:paraId="1FEFD698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Reading </w:t>
      </w:r>
    </w:p>
    <w:p w14:paraId="458E1E81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Exercising and health care</w:t>
      </w:r>
    </w:p>
    <w:p w14:paraId="29E7BC34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Cooking and baking</w:t>
      </w:r>
    </w:p>
    <w:p w14:paraId="09F0E02C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5620B4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22203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>REFREES</w:t>
      </w:r>
    </w:p>
    <w:p w14:paraId="593A3032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Mrs. Sunday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>mmaculate</w:t>
      </w:r>
    </w:p>
    <w:p w14:paraId="4F1F6364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Teacher   </w:t>
      </w:r>
    </w:p>
    <w:p w14:paraId="1FA25743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Kireka c/u primary school</w:t>
      </w:r>
    </w:p>
    <w:p w14:paraId="06713FDC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Tel: +256-758-188-128, +256-784-949-837</w:t>
      </w:r>
    </w:p>
    <w:p w14:paraId="10A45F74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Email:immaculatesunday1@gmail.com</w:t>
      </w:r>
    </w:p>
    <w:p w14:paraId="3A83A900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B67C5CE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B8DEF1">
      <w:pPr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thick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akomo Godfrey</w:t>
      </w:r>
    </w:p>
    <w:p w14:paraId="1DB01B10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Chairman LC1 kkungu- Najjera</w:t>
      </w:r>
    </w:p>
    <w:p w14:paraId="67C9C89D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Tel: +256-782-131-006</w:t>
      </w:r>
    </w:p>
    <w:p w14:paraId="49C5FF5B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228DBF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14:paraId="528FBF62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ZA"/>
        </w:rPr>
      </w:pPr>
    </w:p>
    <w:p w14:paraId="07B5F268">
      <w:pPr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double"/>
          <w:lang w:val="en-Z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double"/>
          <w:lang w:val="en-ZA"/>
        </w:rPr>
        <w:t>DECLARATION</w:t>
      </w:r>
    </w:p>
    <w:p w14:paraId="5DA73B18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Z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ZA"/>
        </w:rPr>
        <w:t xml:space="preserve">I Nakatudde Harriet certify that the information provided on my Curriculum Vitae is true and accurate to the best of my knowledge. </w:t>
      </w:r>
    </w:p>
    <w:p w14:paraId="326A65BB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22" w:right="1440" w:bottom="1440" w:left="1440" w:header="708" w:footer="708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9653DE"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A5701F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A2"/>
    <w:rsid w:val="0000516E"/>
    <w:rsid w:val="000223E6"/>
    <w:rsid w:val="000325F5"/>
    <w:rsid w:val="00042410"/>
    <w:rsid w:val="00067514"/>
    <w:rsid w:val="000875E6"/>
    <w:rsid w:val="000A7BC9"/>
    <w:rsid w:val="000C0255"/>
    <w:rsid w:val="000C2272"/>
    <w:rsid w:val="000D6200"/>
    <w:rsid w:val="0011421E"/>
    <w:rsid w:val="00121CB6"/>
    <w:rsid w:val="001253DE"/>
    <w:rsid w:val="001304A7"/>
    <w:rsid w:val="00150F4A"/>
    <w:rsid w:val="001756FB"/>
    <w:rsid w:val="00192DB5"/>
    <w:rsid w:val="001A2B9D"/>
    <w:rsid w:val="001A5CAD"/>
    <w:rsid w:val="001B3B6F"/>
    <w:rsid w:val="001B59E5"/>
    <w:rsid w:val="001B5F21"/>
    <w:rsid w:val="001B62A4"/>
    <w:rsid w:val="001E5F38"/>
    <w:rsid w:val="001F2BE2"/>
    <w:rsid w:val="00204C60"/>
    <w:rsid w:val="00215DBC"/>
    <w:rsid w:val="00244817"/>
    <w:rsid w:val="002453B7"/>
    <w:rsid w:val="002539AD"/>
    <w:rsid w:val="002722F4"/>
    <w:rsid w:val="00291985"/>
    <w:rsid w:val="002B6CA4"/>
    <w:rsid w:val="00307894"/>
    <w:rsid w:val="00310318"/>
    <w:rsid w:val="00317D87"/>
    <w:rsid w:val="0032060A"/>
    <w:rsid w:val="00345E15"/>
    <w:rsid w:val="00356611"/>
    <w:rsid w:val="00372E8D"/>
    <w:rsid w:val="00385C62"/>
    <w:rsid w:val="003B14C0"/>
    <w:rsid w:val="003B3FD9"/>
    <w:rsid w:val="003C36A5"/>
    <w:rsid w:val="003D07E0"/>
    <w:rsid w:val="003D589B"/>
    <w:rsid w:val="003E4A80"/>
    <w:rsid w:val="003E52ED"/>
    <w:rsid w:val="004010D2"/>
    <w:rsid w:val="004024A5"/>
    <w:rsid w:val="00406A3E"/>
    <w:rsid w:val="004117ED"/>
    <w:rsid w:val="00412D3C"/>
    <w:rsid w:val="004269AE"/>
    <w:rsid w:val="00470330"/>
    <w:rsid w:val="004B493D"/>
    <w:rsid w:val="004D1998"/>
    <w:rsid w:val="004F54BA"/>
    <w:rsid w:val="00554D52"/>
    <w:rsid w:val="00555F1A"/>
    <w:rsid w:val="00565440"/>
    <w:rsid w:val="00572D04"/>
    <w:rsid w:val="00575A77"/>
    <w:rsid w:val="00580CD7"/>
    <w:rsid w:val="005A298C"/>
    <w:rsid w:val="005A71D7"/>
    <w:rsid w:val="005D50CF"/>
    <w:rsid w:val="006144E4"/>
    <w:rsid w:val="00644D2E"/>
    <w:rsid w:val="00646109"/>
    <w:rsid w:val="00656D44"/>
    <w:rsid w:val="00657542"/>
    <w:rsid w:val="00657DC2"/>
    <w:rsid w:val="00661998"/>
    <w:rsid w:val="006952A5"/>
    <w:rsid w:val="00697E06"/>
    <w:rsid w:val="006E267C"/>
    <w:rsid w:val="006F5738"/>
    <w:rsid w:val="007037CB"/>
    <w:rsid w:val="0070484F"/>
    <w:rsid w:val="00716168"/>
    <w:rsid w:val="00721585"/>
    <w:rsid w:val="00735769"/>
    <w:rsid w:val="00746647"/>
    <w:rsid w:val="00781A89"/>
    <w:rsid w:val="007837C2"/>
    <w:rsid w:val="00790FB4"/>
    <w:rsid w:val="007918EE"/>
    <w:rsid w:val="007C4857"/>
    <w:rsid w:val="007D22E5"/>
    <w:rsid w:val="007F0E9A"/>
    <w:rsid w:val="00801371"/>
    <w:rsid w:val="00845C9C"/>
    <w:rsid w:val="00851609"/>
    <w:rsid w:val="0086352F"/>
    <w:rsid w:val="008A105A"/>
    <w:rsid w:val="008B5169"/>
    <w:rsid w:val="008D6107"/>
    <w:rsid w:val="009A1EB9"/>
    <w:rsid w:val="009A4D44"/>
    <w:rsid w:val="009B1DBC"/>
    <w:rsid w:val="009B3E9E"/>
    <w:rsid w:val="009C2BFE"/>
    <w:rsid w:val="009F0AF6"/>
    <w:rsid w:val="009F1473"/>
    <w:rsid w:val="009F18D1"/>
    <w:rsid w:val="009F1F82"/>
    <w:rsid w:val="00A049E1"/>
    <w:rsid w:val="00A249D1"/>
    <w:rsid w:val="00A41F98"/>
    <w:rsid w:val="00A472AA"/>
    <w:rsid w:val="00A60F7D"/>
    <w:rsid w:val="00A61F52"/>
    <w:rsid w:val="00A9248C"/>
    <w:rsid w:val="00AA4177"/>
    <w:rsid w:val="00AC162D"/>
    <w:rsid w:val="00AD4C98"/>
    <w:rsid w:val="00AE20D2"/>
    <w:rsid w:val="00AF5F3F"/>
    <w:rsid w:val="00B0615B"/>
    <w:rsid w:val="00B14B8E"/>
    <w:rsid w:val="00B30D38"/>
    <w:rsid w:val="00B372E7"/>
    <w:rsid w:val="00B71757"/>
    <w:rsid w:val="00B7684D"/>
    <w:rsid w:val="00B872F9"/>
    <w:rsid w:val="00B9713C"/>
    <w:rsid w:val="00BE1F8A"/>
    <w:rsid w:val="00BE731F"/>
    <w:rsid w:val="00BF11AE"/>
    <w:rsid w:val="00C01BAD"/>
    <w:rsid w:val="00C15D79"/>
    <w:rsid w:val="00C3371B"/>
    <w:rsid w:val="00C76170"/>
    <w:rsid w:val="00C854A4"/>
    <w:rsid w:val="00C90DFB"/>
    <w:rsid w:val="00C97B7E"/>
    <w:rsid w:val="00CB75A1"/>
    <w:rsid w:val="00CE4E75"/>
    <w:rsid w:val="00CE7FA2"/>
    <w:rsid w:val="00CF3064"/>
    <w:rsid w:val="00CF7465"/>
    <w:rsid w:val="00D018F9"/>
    <w:rsid w:val="00D038A2"/>
    <w:rsid w:val="00D15A61"/>
    <w:rsid w:val="00D17F01"/>
    <w:rsid w:val="00D35026"/>
    <w:rsid w:val="00D7459C"/>
    <w:rsid w:val="00DB096E"/>
    <w:rsid w:val="00DB734A"/>
    <w:rsid w:val="00DD5DA4"/>
    <w:rsid w:val="00DE2E56"/>
    <w:rsid w:val="00E04858"/>
    <w:rsid w:val="00E15416"/>
    <w:rsid w:val="00E52F79"/>
    <w:rsid w:val="00E905AA"/>
    <w:rsid w:val="00E9186B"/>
    <w:rsid w:val="00EA0BA2"/>
    <w:rsid w:val="00EA24A9"/>
    <w:rsid w:val="00EB70B1"/>
    <w:rsid w:val="00EE1FF7"/>
    <w:rsid w:val="00F00B5A"/>
    <w:rsid w:val="00F21391"/>
    <w:rsid w:val="00F557B6"/>
    <w:rsid w:val="00F7276E"/>
    <w:rsid w:val="00F73C90"/>
    <w:rsid w:val="00F94D10"/>
    <w:rsid w:val="00FA2E83"/>
    <w:rsid w:val="00FC2AEA"/>
    <w:rsid w:val="00FD4446"/>
    <w:rsid w:val="06421DE8"/>
    <w:rsid w:val="086B1CD3"/>
    <w:rsid w:val="1426189A"/>
    <w:rsid w:val="14601BD4"/>
    <w:rsid w:val="24D71FC5"/>
    <w:rsid w:val="29BF4740"/>
    <w:rsid w:val="2A084D9B"/>
    <w:rsid w:val="2E78556A"/>
    <w:rsid w:val="2FA74798"/>
    <w:rsid w:val="3916258D"/>
    <w:rsid w:val="3F5437FF"/>
    <w:rsid w:val="42285D0C"/>
    <w:rsid w:val="55174956"/>
    <w:rsid w:val="5E5854C3"/>
    <w:rsid w:val="610216C8"/>
    <w:rsid w:val="62055625"/>
    <w:rsid w:val="64A67326"/>
    <w:rsid w:val="6EBA0866"/>
    <w:rsid w:val="73497B72"/>
    <w:rsid w:val="7BB223DA"/>
    <w:rsid w:val="7D4701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I%20MEDIA3\Desktop\TYPING\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D6C2C-D1D8-489A-8597-12A066C21E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14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2025-08-29T08:43:27Z</dcterms:created>
  <dc:creator>user</dc:creator>
  <cp:lastModifiedBy>user</cp:lastModifiedBy>
  <dcterms:modified xsi:type="dcterms:W3CDTF">2025-08-29T09:04:21Z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6856BD0AD2824C16B2999A6429E81A7A_12</vt:lpwstr>
  </property>
</Properties>
</file>